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673" w:type="pct"/>
        <w:tblInd w:w="-4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754"/>
        <w:gridCol w:w="4866"/>
      </w:tblGrid>
      <w:tr w:rsidR="00E5521B" w:rsidRPr="00565B06" w14:paraId="0AB7CC8B" w14:textId="77777777" w:rsidTr="00FA7F50">
        <w:trPr>
          <w:trHeight w:val="1530"/>
        </w:trPr>
        <w:tc>
          <w:tcPr>
            <w:tcW w:w="5754" w:type="dxa"/>
            <w:tcMar>
              <w:bottom w:w="691" w:type="dxa"/>
            </w:tcMar>
            <w:vAlign w:val="bottom"/>
          </w:tcPr>
          <w:p w14:paraId="31D7FDDD" w14:textId="6B0740FB" w:rsidR="00556337" w:rsidRPr="00565B06" w:rsidRDefault="00FB5EAE" w:rsidP="00E5521B">
            <w:pPr>
              <w:pStyle w:val="Title"/>
            </w:pPr>
            <w:r>
              <w:t>Stephen</w:t>
            </w:r>
          </w:p>
          <w:p w14:paraId="2D3AEA17" w14:textId="17532035" w:rsidR="00FE18B2" w:rsidRPr="00565B06" w:rsidRDefault="00FB5EAE" w:rsidP="00E5521B">
            <w:pPr>
              <w:pStyle w:val="Subtitle"/>
            </w:pPr>
            <w:r>
              <w:t>Otondi</w:t>
            </w:r>
          </w:p>
        </w:tc>
        <w:tc>
          <w:tcPr>
            <w:tcW w:w="4866" w:type="dxa"/>
            <w:tcMar>
              <w:bottom w:w="691" w:type="dxa"/>
            </w:tcMar>
            <w:vAlign w:val="center"/>
          </w:tcPr>
          <w:p w14:paraId="3A2CB391" w14:textId="09217561" w:rsidR="00F95351" w:rsidRPr="00950DEE" w:rsidRDefault="00FB5EAE" w:rsidP="00FA7F50">
            <w:pPr>
              <w:pStyle w:val="ContactInfo"/>
            </w:pPr>
            <w:r>
              <w:t>96 Mallory Ave, Jersey City, NJ</w:t>
            </w:r>
          </w:p>
          <w:p w14:paraId="5FF192F9" w14:textId="63A0AD9A" w:rsidR="00F95351" w:rsidRPr="009D0878" w:rsidRDefault="00FB5EAE" w:rsidP="00FA7F50">
            <w:pPr>
              <w:pStyle w:val="ContactInfo"/>
            </w:pPr>
            <w:r>
              <w:t>+1-551-221-4139</w:t>
            </w:r>
          </w:p>
          <w:p w14:paraId="56920B21" w14:textId="4B6599DB" w:rsidR="00EB7041" w:rsidRPr="00EB7041" w:rsidRDefault="00E81F96" w:rsidP="00FA7F50">
            <w:pPr>
              <w:pStyle w:val="ContactInfo"/>
            </w:pPr>
            <w:hyperlink r:id="rId9" w:history="1">
              <w:r w:rsidR="00EB7041" w:rsidRPr="00C11552">
                <w:rPr>
                  <w:rStyle w:val="Hyperlink"/>
                </w:rPr>
                <w:t>sotondi@gmail.com</w:t>
              </w:r>
              <w:r w:rsidR="00EB7041" w:rsidRPr="00C11552">
                <w:rPr>
                  <w:rStyle w:val="Hyperlink"/>
                  <w:vanish/>
                </w:rPr>
                <w:t>Top</w:t>
              </w:r>
            </w:hyperlink>
            <w:r w:rsidR="00FB5EAE" w:rsidRPr="00FB5EAE">
              <w:rPr>
                <w:vanish/>
              </w:rPr>
              <w:t xml:space="preserve"> of Form</w:t>
            </w:r>
          </w:p>
          <w:p w14:paraId="4C4E96EB" w14:textId="09458C95" w:rsidR="00FB5EAE" w:rsidRPr="00EB7041" w:rsidRDefault="00E81F96" w:rsidP="00FA7F50">
            <w:pPr>
              <w:pStyle w:val="ContactInfo"/>
            </w:pPr>
            <w:hyperlink r:id="rId10" w:history="1">
              <w:r w:rsidR="00FB5EAE" w:rsidRPr="0068504C">
                <w:rPr>
                  <w:rStyle w:val="Hyperlink"/>
                </w:rPr>
                <w:t>www.linkedin.com/in/stephenotondi</w:t>
              </w:r>
            </w:hyperlink>
            <w:r w:rsidR="00FB5EAE" w:rsidRPr="00FB5EAE">
              <w:rPr>
                <w:vanish/>
              </w:rPr>
              <w:t>Bottom of Form</w:t>
            </w:r>
          </w:p>
          <w:p w14:paraId="40AEBDE5" w14:textId="59EFEE44" w:rsidR="00E5521B" w:rsidRPr="00565B06" w:rsidRDefault="00E81F96" w:rsidP="00FA7F50">
            <w:pPr>
              <w:pStyle w:val="ContactInfo"/>
            </w:pPr>
            <w:hyperlink r:id="rId11" w:history="1">
              <w:r w:rsidR="00EB7041" w:rsidRPr="00C11552">
                <w:rPr>
                  <w:rStyle w:val="Hyperlink"/>
                </w:rPr>
                <w:t>https://github.com/itstevo</w:t>
              </w:r>
            </w:hyperlink>
          </w:p>
        </w:tc>
      </w:tr>
    </w:tbl>
    <w:tbl>
      <w:tblPr>
        <w:tblStyle w:val="Style1"/>
        <w:tblW w:w="5673" w:type="pct"/>
        <w:tblInd w:w="-450" w:type="dxa"/>
        <w:tblLayout w:type="fixed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2610"/>
        <w:gridCol w:w="720"/>
        <w:gridCol w:w="2970"/>
        <w:gridCol w:w="3420"/>
        <w:gridCol w:w="900"/>
      </w:tblGrid>
      <w:tr w:rsidR="00DD0A00" w14:paraId="6BD8A1D8" w14:textId="77777777" w:rsidTr="00DD0A00">
        <w:tc>
          <w:tcPr>
            <w:tcW w:w="10620" w:type="dxa"/>
            <w:gridSpan w:val="5"/>
            <w:vAlign w:val="center"/>
          </w:tcPr>
          <w:p w14:paraId="3F599C94" w14:textId="2C319364" w:rsidR="00DD0A00" w:rsidRPr="0084170C" w:rsidRDefault="00DD0A00" w:rsidP="0084170C">
            <w:pPr>
              <w:pStyle w:val="Heading1"/>
              <w:spacing w:before="0"/>
              <w:outlineLvl w:val="0"/>
              <w:rPr>
                <w:sz w:val="30"/>
                <w:szCs w:val="30"/>
              </w:rPr>
            </w:pPr>
            <w:r w:rsidRPr="0084170C">
              <w:rPr>
                <w:sz w:val="30"/>
                <w:szCs w:val="30"/>
              </w:rPr>
              <w:t>Objective</w:t>
            </w:r>
          </w:p>
        </w:tc>
      </w:tr>
      <w:tr w:rsidR="00DD0A00" w14:paraId="10A1BF3C" w14:textId="77777777" w:rsidTr="00DD0A00">
        <w:tc>
          <w:tcPr>
            <w:tcW w:w="10620" w:type="dxa"/>
            <w:gridSpan w:val="5"/>
            <w:vAlign w:val="center"/>
          </w:tcPr>
          <w:p w14:paraId="5827F9A9" w14:textId="13ED63BC" w:rsidR="00DD0A00" w:rsidRPr="003C5FE3" w:rsidRDefault="00595FCD" w:rsidP="00E662D0">
            <w:r>
              <w:t>V</w:t>
            </w:r>
            <w:r w:rsidR="00DD0A00">
              <w:t xml:space="preserve">ery motivated, enthusiastic, and cooperative </w:t>
            </w:r>
            <w:r>
              <w:t>Computer Science student</w:t>
            </w:r>
            <w:r w:rsidR="00DD0A00">
              <w:t xml:space="preserve"> </w:t>
            </w:r>
            <w:r>
              <w:t xml:space="preserve">seeking an </w:t>
            </w:r>
            <w:r w:rsidR="00EB7041">
              <w:t>internship</w:t>
            </w:r>
            <w:r w:rsidR="00C8138A">
              <w:t xml:space="preserve"> and</w:t>
            </w:r>
            <w:r w:rsidR="00EB7041">
              <w:t xml:space="preserve"> </w:t>
            </w:r>
            <w:r w:rsidR="00AB12D8">
              <w:t>willing to</w:t>
            </w:r>
            <w:r w:rsidR="00DD0A00">
              <w:t xml:space="preserve"> work hard to acquire</w:t>
            </w:r>
            <w:r w:rsidR="00AB12D8">
              <w:t xml:space="preserve"> the necessary </w:t>
            </w:r>
            <w:r w:rsidR="00DD0A00">
              <w:t xml:space="preserve">skills </w:t>
            </w:r>
            <w:r w:rsidR="00AB12D8">
              <w:t>required</w:t>
            </w:r>
            <w:r w:rsidR="00DD0A00">
              <w:t xml:space="preserve"> </w:t>
            </w:r>
            <w:r w:rsidR="00AB12D8">
              <w:t>to complete</w:t>
            </w:r>
            <w:r w:rsidR="00DD0A00">
              <w:t xml:space="preserve"> jobs and tasks assigned</w:t>
            </w:r>
            <w:r>
              <w:t>.</w:t>
            </w:r>
            <w:r w:rsidR="00121143">
              <w:t xml:space="preserve"> </w:t>
            </w:r>
            <w:r>
              <w:t>C</w:t>
            </w:r>
            <w:r w:rsidR="00121143">
              <w:t xml:space="preserve">urious and disciplined Java programmer ready to overcome </w:t>
            </w:r>
            <w:r>
              <w:t>any</w:t>
            </w:r>
            <w:r w:rsidR="00121143">
              <w:t xml:space="preserve"> obstacles</w:t>
            </w:r>
            <w:r>
              <w:t>.</w:t>
            </w:r>
          </w:p>
        </w:tc>
      </w:tr>
      <w:tr w:rsidR="00DD0A00" w:rsidRPr="00565B06" w14:paraId="3EA625CE" w14:textId="77777777" w:rsidTr="00DD0A00">
        <w:trPr>
          <w:trHeight w:val="153"/>
        </w:trPr>
        <w:tc>
          <w:tcPr>
            <w:tcW w:w="10620" w:type="dxa"/>
            <w:gridSpan w:val="5"/>
            <w:vAlign w:val="center"/>
          </w:tcPr>
          <w:p w14:paraId="0347E3C1" w14:textId="256650FA" w:rsidR="00DD0A00" w:rsidRDefault="00DD0A00" w:rsidP="00C618F8">
            <w:pPr>
              <w:pStyle w:val="Heading1"/>
              <w:outlineLvl w:val="0"/>
            </w:pPr>
            <w:r>
              <w:t>Education</w:t>
            </w:r>
          </w:p>
        </w:tc>
      </w:tr>
      <w:tr w:rsidR="00123F18" w:rsidRPr="00565B06" w14:paraId="58815BBD" w14:textId="77777777" w:rsidTr="00123F18">
        <w:trPr>
          <w:trHeight w:val="153"/>
        </w:trPr>
        <w:tc>
          <w:tcPr>
            <w:tcW w:w="9720" w:type="dxa"/>
            <w:gridSpan w:val="4"/>
            <w:vAlign w:val="center"/>
          </w:tcPr>
          <w:p w14:paraId="6E99E4FB" w14:textId="77777777" w:rsidR="00123F18" w:rsidRPr="005720AC" w:rsidRDefault="00123F18" w:rsidP="00123F18">
            <w:pPr>
              <w:pStyle w:val="Heading2"/>
              <w:outlineLvl w:val="1"/>
              <w:rPr>
                <w:bCs/>
                <w:caps/>
                <w:color w:val="4C4C4C" w:themeColor="text2" w:themeTint="BF"/>
                <w:sz w:val="24"/>
                <w:szCs w:val="24"/>
              </w:rPr>
            </w:pPr>
            <w:r w:rsidRPr="00AC7C31">
              <w:t>New Jersey Institute of Technology</w:t>
            </w:r>
            <w:r>
              <w:t>, Newark, NJ</w:t>
            </w:r>
            <w:r w:rsidRPr="00862A0C">
              <w:rPr>
                <w:rFonts w:asciiTheme="minorHAnsi" w:eastAsiaTheme="minorHAnsi" w:hAnsiTheme="minorHAnsi" w:cstheme="minorBidi"/>
                <w:b w:val="0"/>
                <w:color w:val="4C4C4C" w:themeColor="text2" w:themeTint="BF"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b w:val="0"/>
                <w:color w:val="4C4C4C" w:themeColor="text2" w:themeTint="BF"/>
                <w:sz w:val="22"/>
                <w:szCs w:val="22"/>
              </w:rPr>
              <w:t xml:space="preserve">| </w:t>
            </w:r>
            <w:r>
              <w:rPr>
                <w:color w:val="4C4C4C" w:themeColor="text2" w:themeTint="BF"/>
              </w:rPr>
              <w:t>B.S. COMPUTER SCIENCE</w:t>
            </w:r>
            <w:r w:rsidRPr="00862A0C">
              <w:rPr>
                <w:color w:val="4C4C4C" w:themeColor="text2" w:themeTint="BF"/>
              </w:rPr>
              <w:t xml:space="preserve"> </w:t>
            </w:r>
          </w:p>
        </w:tc>
        <w:tc>
          <w:tcPr>
            <w:tcW w:w="900" w:type="dxa"/>
          </w:tcPr>
          <w:p w14:paraId="47A9CF45" w14:textId="22437CB6" w:rsidR="00123F18" w:rsidRPr="005720AC" w:rsidRDefault="00123F18" w:rsidP="00123F18">
            <w:pPr>
              <w:pStyle w:val="Heading3"/>
              <w:outlineLvl w:val="2"/>
              <w:rPr>
                <w:bCs/>
              </w:rPr>
            </w:pPr>
          </w:p>
        </w:tc>
      </w:tr>
      <w:tr w:rsidR="00123F18" w:rsidRPr="00565B06" w14:paraId="405B63B7" w14:textId="77777777" w:rsidTr="00123F18">
        <w:trPr>
          <w:trHeight w:val="333"/>
        </w:trPr>
        <w:tc>
          <w:tcPr>
            <w:tcW w:w="3330" w:type="dxa"/>
            <w:gridSpan w:val="2"/>
          </w:tcPr>
          <w:p w14:paraId="554A123A" w14:textId="54CBB457" w:rsidR="00123F18" w:rsidRPr="00123F18" w:rsidRDefault="00123F18" w:rsidP="00123F18">
            <w:pPr>
              <w:pStyle w:val="Heading4"/>
              <w:outlineLvl w:val="3"/>
              <w:rPr>
                <w:rStyle w:val="Emphasis"/>
                <w:b/>
                <w:bCs/>
                <w:iCs/>
                <w:sz w:val="22"/>
              </w:rPr>
            </w:pPr>
            <w:r>
              <w:t xml:space="preserve">Expected </w:t>
            </w:r>
            <w:r w:rsidRPr="002E50E0">
              <w:t>graduation</w:t>
            </w:r>
            <w:r>
              <w:t xml:space="preserve"> </w:t>
            </w:r>
            <w:r w:rsidRPr="002E50E0">
              <w:t>2023</w:t>
            </w:r>
          </w:p>
        </w:tc>
        <w:tc>
          <w:tcPr>
            <w:tcW w:w="7290" w:type="dxa"/>
            <w:gridSpan w:val="3"/>
          </w:tcPr>
          <w:p w14:paraId="603B3BCD" w14:textId="53633B15" w:rsidR="00123F18" w:rsidRDefault="00123F18" w:rsidP="00123F18">
            <w:pPr>
              <w:pStyle w:val="Heading4"/>
              <w:jc w:val="right"/>
              <w:outlineLvl w:val="3"/>
            </w:pPr>
          </w:p>
        </w:tc>
      </w:tr>
      <w:tr w:rsidR="00123F18" w:rsidRPr="00565B06" w14:paraId="0F2F6294" w14:textId="77777777" w:rsidTr="00DD0A00">
        <w:trPr>
          <w:trHeight w:val="288"/>
        </w:trPr>
        <w:tc>
          <w:tcPr>
            <w:tcW w:w="10620" w:type="dxa"/>
            <w:gridSpan w:val="5"/>
            <w:vAlign w:val="center"/>
          </w:tcPr>
          <w:p w14:paraId="465F5682" w14:textId="6197538F" w:rsidR="00123F18" w:rsidRPr="007E6A1C" w:rsidRDefault="00123F18" w:rsidP="00123F18">
            <w:pPr>
              <w:pStyle w:val="Heading1"/>
              <w:outlineLvl w:val="0"/>
            </w:pPr>
            <w:r w:rsidRPr="007E6A1C">
              <w:t>Awards</w:t>
            </w:r>
          </w:p>
        </w:tc>
      </w:tr>
      <w:tr w:rsidR="00123F18" w:rsidRPr="00565B06" w14:paraId="5EC2EB28" w14:textId="77777777" w:rsidTr="00123F18">
        <w:trPr>
          <w:trHeight w:val="64"/>
        </w:trPr>
        <w:tc>
          <w:tcPr>
            <w:tcW w:w="3330" w:type="dxa"/>
            <w:gridSpan w:val="2"/>
            <w:vAlign w:val="center"/>
          </w:tcPr>
          <w:p w14:paraId="157D85CD" w14:textId="6E785A90" w:rsidR="00123F18" w:rsidRPr="00454D28" w:rsidRDefault="00123F18" w:rsidP="00123F18">
            <w:pPr>
              <w:pStyle w:val="Icons"/>
              <w:spacing w:before="0"/>
              <w:rPr>
                <w:i/>
                <w:iCs/>
                <w:u w:val="single"/>
              </w:rPr>
            </w:pPr>
            <w:r w:rsidRPr="00454D28">
              <w:rPr>
                <w:i/>
                <w:iCs/>
                <w:u w:val="single"/>
              </w:rPr>
              <w:t>College Board</w:t>
            </w:r>
            <w:r>
              <w:rPr>
                <w:i/>
                <w:iCs/>
                <w:u w:val="single"/>
              </w:rPr>
              <w:t>:</w:t>
            </w:r>
          </w:p>
          <w:p w14:paraId="3493F8EF" w14:textId="77777777" w:rsidR="00123F18" w:rsidRPr="0084170C" w:rsidRDefault="00123F18" w:rsidP="00123F18">
            <w:pPr>
              <w:pStyle w:val="Icons"/>
              <w:spacing w:before="0"/>
            </w:pPr>
            <w:r w:rsidRPr="0084170C">
              <w:t>AP Scholar with Distinction</w:t>
            </w:r>
          </w:p>
        </w:tc>
        <w:tc>
          <w:tcPr>
            <w:tcW w:w="7290" w:type="dxa"/>
            <w:gridSpan w:val="3"/>
            <w:vAlign w:val="center"/>
          </w:tcPr>
          <w:p w14:paraId="77DC88B7" w14:textId="1A374A57" w:rsidR="00123F18" w:rsidRPr="00454D28" w:rsidRDefault="00123F18" w:rsidP="00123F18">
            <w:pPr>
              <w:pStyle w:val="Icons"/>
              <w:spacing w:before="0"/>
              <w:rPr>
                <w:i/>
                <w:iCs/>
                <w:u w:val="single"/>
              </w:rPr>
            </w:pPr>
            <w:r w:rsidRPr="00454D28">
              <w:rPr>
                <w:i/>
                <w:iCs/>
                <w:u w:val="single"/>
              </w:rPr>
              <w:t>New Jersey Institute of Technology</w:t>
            </w:r>
            <w:r>
              <w:rPr>
                <w:i/>
                <w:iCs/>
                <w:u w:val="single"/>
              </w:rPr>
              <w:t>:</w:t>
            </w:r>
          </w:p>
          <w:p w14:paraId="6C6BD64B" w14:textId="0A26E8FD" w:rsidR="00123F18" w:rsidRPr="0084170C" w:rsidRDefault="00123F18" w:rsidP="00123F18">
            <w:pPr>
              <w:pStyle w:val="Icons"/>
              <w:spacing w:before="0"/>
            </w:pPr>
            <w:r w:rsidRPr="0084170C">
              <w:t>Academic Excellence Scholarship</w:t>
            </w:r>
            <w:r>
              <w:t>,</w:t>
            </w:r>
            <w:r w:rsidRPr="0084170C">
              <w:t xml:space="preserve"> Deans Candidate</w:t>
            </w:r>
          </w:p>
        </w:tc>
      </w:tr>
      <w:tr w:rsidR="00123F18" w:rsidRPr="00565B06" w14:paraId="5A16A422" w14:textId="77777777" w:rsidTr="00DD0A00">
        <w:trPr>
          <w:trHeight w:val="522"/>
        </w:trPr>
        <w:tc>
          <w:tcPr>
            <w:tcW w:w="10620" w:type="dxa"/>
            <w:gridSpan w:val="5"/>
            <w:vAlign w:val="center"/>
          </w:tcPr>
          <w:p w14:paraId="36EEDEF1" w14:textId="27611A6B" w:rsidR="00123F18" w:rsidRDefault="00123F18" w:rsidP="00123F18">
            <w:pPr>
              <w:pStyle w:val="Heading1"/>
              <w:outlineLvl w:val="0"/>
            </w:pPr>
            <w:r>
              <w:t>Relevant Coursework</w:t>
            </w:r>
          </w:p>
        </w:tc>
      </w:tr>
      <w:tr w:rsidR="00123F18" w:rsidRPr="00565B06" w14:paraId="0B0FF8CB" w14:textId="77777777" w:rsidTr="00862A0C">
        <w:trPr>
          <w:trHeight w:val="64"/>
        </w:trPr>
        <w:tc>
          <w:tcPr>
            <w:tcW w:w="2610" w:type="dxa"/>
            <w:vAlign w:val="center"/>
          </w:tcPr>
          <w:p w14:paraId="1C07093C" w14:textId="44A760B2" w:rsidR="00123F18" w:rsidRDefault="00123F18" w:rsidP="00123F18">
            <w:pPr>
              <w:pStyle w:val="Icons"/>
              <w:numPr>
                <w:ilvl w:val="0"/>
                <w:numId w:val="32"/>
              </w:numPr>
              <w:spacing w:before="0"/>
            </w:pPr>
            <w:r w:rsidRPr="0084170C">
              <w:t>Computer Science 1</w:t>
            </w:r>
          </w:p>
          <w:p w14:paraId="5167A7F2" w14:textId="3813EE75" w:rsidR="00123F18" w:rsidRDefault="00123F18" w:rsidP="00123F18">
            <w:pPr>
              <w:pStyle w:val="Icons"/>
              <w:numPr>
                <w:ilvl w:val="0"/>
                <w:numId w:val="32"/>
              </w:numPr>
              <w:spacing w:before="0"/>
            </w:pPr>
            <w:r w:rsidRPr="0084170C">
              <w:t>Web Design</w:t>
            </w:r>
          </w:p>
        </w:tc>
        <w:tc>
          <w:tcPr>
            <w:tcW w:w="3690" w:type="dxa"/>
            <w:gridSpan w:val="2"/>
            <w:vAlign w:val="center"/>
          </w:tcPr>
          <w:p w14:paraId="03237216" w14:textId="72229815" w:rsidR="00123F18" w:rsidRDefault="00123F18" w:rsidP="00123F18">
            <w:pPr>
              <w:pStyle w:val="Icons"/>
              <w:numPr>
                <w:ilvl w:val="0"/>
                <w:numId w:val="32"/>
              </w:numPr>
              <w:spacing w:before="0"/>
            </w:pPr>
            <w:r>
              <w:t>Microeconomics</w:t>
            </w:r>
          </w:p>
          <w:p w14:paraId="0681EF9F" w14:textId="507DBF5F" w:rsidR="00123F18" w:rsidRPr="0084170C" w:rsidRDefault="00123F18" w:rsidP="00123F18">
            <w:pPr>
              <w:pStyle w:val="Icons"/>
              <w:numPr>
                <w:ilvl w:val="0"/>
                <w:numId w:val="32"/>
              </w:numPr>
              <w:spacing w:before="0"/>
            </w:pPr>
            <w:r>
              <w:t>Macroeconomics</w:t>
            </w:r>
          </w:p>
        </w:tc>
        <w:tc>
          <w:tcPr>
            <w:tcW w:w="4320" w:type="dxa"/>
            <w:gridSpan w:val="2"/>
            <w:vAlign w:val="center"/>
          </w:tcPr>
          <w:p w14:paraId="09B91E02" w14:textId="35332793" w:rsidR="00123F18" w:rsidRPr="0084170C" w:rsidRDefault="00123F18" w:rsidP="00123F18">
            <w:pPr>
              <w:pStyle w:val="Icons"/>
              <w:spacing w:before="0"/>
            </w:pPr>
          </w:p>
        </w:tc>
      </w:tr>
      <w:tr w:rsidR="00123F18" w:rsidRPr="00565B06" w14:paraId="3A4D9B42" w14:textId="77777777" w:rsidTr="004530A2">
        <w:trPr>
          <w:trHeight w:val="432"/>
        </w:trPr>
        <w:tc>
          <w:tcPr>
            <w:tcW w:w="10620" w:type="dxa"/>
            <w:gridSpan w:val="5"/>
            <w:vAlign w:val="center"/>
          </w:tcPr>
          <w:p w14:paraId="2E7C45A3" w14:textId="17455528" w:rsidR="00123F18" w:rsidRPr="00B46B6F" w:rsidRDefault="00123F18" w:rsidP="00123F18">
            <w:pPr>
              <w:pStyle w:val="Heading1"/>
              <w:outlineLvl w:val="0"/>
            </w:pPr>
            <w:r>
              <w:t>Computer Skills</w:t>
            </w:r>
          </w:p>
        </w:tc>
      </w:tr>
    </w:tbl>
    <w:tbl>
      <w:tblPr>
        <w:tblStyle w:val="TableGridLight"/>
        <w:tblW w:w="5144" w:type="pct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 heading"/>
      </w:tblPr>
      <w:tblGrid>
        <w:gridCol w:w="2520"/>
        <w:gridCol w:w="3060"/>
        <w:gridCol w:w="4050"/>
      </w:tblGrid>
      <w:tr w:rsidR="00BC5FC3" w:rsidRPr="00F95351" w14:paraId="55CC5279" w14:textId="488F80B5" w:rsidTr="00123F18">
        <w:trPr>
          <w:trHeight w:val="693"/>
        </w:trPr>
        <w:tc>
          <w:tcPr>
            <w:tcW w:w="2520" w:type="dxa"/>
          </w:tcPr>
          <w:p w14:paraId="2015D71A" w14:textId="77777777" w:rsidR="00BC5FC3" w:rsidRPr="0084170C" w:rsidRDefault="00BC5FC3" w:rsidP="00123F18">
            <w:pPr>
              <w:pStyle w:val="ListBullet"/>
              <w:numPr>
                <w:ilvl w:val="0"/>
                <w:numId w:val="33"/>
              </w:numPr>
              <w:rPr>
                <w:bCs/>
              </w:rPr>
            </w:pPr>
            <w:r w:rsidRPr="0084170C">
              <w:rPr>
                <w:bCs/>
              </w:rPr>
              <w:t xml:space="preserve">Core Java </w:t>
            </w:r>
          </w:p>
          <w:p w14:paraId="00E9C888" w14:textId="4DAA652B" w:rsidR="00BC5FC3" w:rsidRPr="0084170C" w:rsidRDefault="00BC5FC3" w:rsidP="00BC5FC3">
            <w:pPr>
              <w:pStyle w:val="ListBullet"/>
              <w:numPr>
                <w:ilvl w:val="0"/>
                <w:numId w:val="26"/>
              </w:numPr>
              <w:rPr>
                <w:bCs/>
              </w:rPr>
            </w:pPr>
            <w:r w:rsidRPr="0084170C">
              <w:rPr>
                <w:bCs/>
              </w:rPr>
              <w:t xml:space="preserve">Git / </w:t>
            </w:r>
            <w:proofErr w:type="spellStart"/>
            <w:r w:rsidRPr="0084170C">
              <w:rPr>
                <w:bCs/>
              </w:rPr>
              <w:t>Github</w:t>
            </w:r>
            <w:proofErr w:type="spellEnd"/>
          </w:p>
        </w:tc>
        <w:tc>
          <w:tcPr>
            <w:tcW w:w="3060" w:type="dxa"/>
            <w:tcMar>
              <w:left w:w="0" w:type="dxa"/>
            </w:tcMar>
          </w:tcPr>
          <w:p w14:paraId="5207DDB7" w14:textId="77777777" w:rsidR="00BC5FC3" w:rsidRDefault="00BC5FC3" w:rsidP="00BC5FC3">
            <w:pPr>
              <w:pStyle w:val="ListBullet"/>
              <w:numPr>
                <w:ilvl w:val="0"/>
                <w:numId w:val="26"/>
              </w:numPr>
              <w:rPr>
                <w:bCs/>
              </w:rPr>
            </w:pPr>
            <w:r w:rsidRPr="0084170C">
              <w:rPr>
                <w:bCs/>
              </w:rPr>
              <w:t>JavaScript |HTML5 | CSS3</w:t>
            </w:r>
          </w:p>
          <w:p w14:paraId="4664E10D" w14:textId="12D18AD4" w:rsidR="00BC5FC3" w:rsidRDefault="00BC5FC3" w:rsidP="00BC5FC3">
            <w:pPr>
              <w:pStyle w:val="ListBullet"/>
              <w:numPr>
                <w:ilvl w:val="0"/>
                <w:numId w:val="26"/>
              </w:numPr>
              <w:rPr>
                <w:bCs/>
              </w:rPr>
            </w:pPr>
            <w:r w:rsidRPr="0084170C">
              <w:rPr>
                <w:bCs/>
              </w:rPr>
              <w:t>Typing speed: 60+ wpm</w:t>
            </w:r>
          </w:p>
        </w:tc>
        <w:tc>
          <w:tcPr>
            <w:tcW w:w="4050" w:type="dxa"/>
          </w:tcPr>
          <w:p w14:paraId="65DFCD1A" w14:textId="7883BE0B" w:rsidR="00BC5FC3" w:rsidRPr="0084170C" w:rsidRDefault="00123F18" w:rsidP="00123F18">
            <w:pPr>
              <w:pStyle w:val="ListBullet"/>
              <w:numPr>
                <w:ilvl w:val="0"/>
                <w:numId w:val="26"/>
              </w:numPr>
              <w:rPr>
                <w:bCs/>
              </w:rPr>
            </w:pPr>
            <w:r w:rsidRPr="0084170C">
              <w:rPr>
                <w:bCs/>
              </w:rPr>
              <w:t>Microsoft Professional: Access, Excel, PowerPoint, Publisher, Word</w:t>
            </w:r>
          </w:p>
        </w:tc>
      </w:tr>
    </w:tbl>
    <w:tbl>
      <w:tblPr>
        <w:tblStyle w:val="Style1"/>
        <w:tblW w:w="10620" w:type="dxa"/>
        <w:tblInd w:w="-450" w:type="dxa"/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9720"/>
        <w:gridCol w:w="900"/>
      </w:tblGrid>
      <w:tr w:rsidR="00DD0A00" w:rsidRPr="00565B06" w14:paraId="5629BDE4" w14:textId="0AFE6907" w:rsidTr="00DD0A00">
        <w:trPr>
          <w:trHeight w:val="371"/>
        </w:trPr>
        <w:tc>
          <w:tcPr>
            <w:tcW w:w="10620" w:type="dxa"/>
            <w:gridSpan w:val="2"/>
            <w:vAlign w:val="center"/>
          </w:tcPr>
          <w:p w14:paraId="746EB52F" w14:textId="4A73B9C2" w:rsidR="00DD0A00" w:rsidRPr="00565B06" w:rsidRDefault="00DD0A00" w:rsidP="002E50E0">
            <w:pPr>
              <w:pStyle w:val="Heading1"/>
              <w:outlineLvl w:val="0"/>
            </w:pPr>
            <w:r>
              <w:t xml:space="preserve">Projects </w:t>
            </w:r>
          </w:p>
        </w:tc>
      </w:tr>
      <w:tr w:rsidR="00D841EF" w:rsidRPr="00565B06" w14:paraId="4860FC7F" w14:textId="77777777" w:rsidTr="00D35215">
        <w:trPr>
          <w:trHeight w:val="963"/>
        </w:trPr>
        <w:tc>
          <w:tcPr>
            <w:tcW w:w="9720" w:type="dxa"/>
            <w:vAlign w:val="center"/>
          </w:tcPr>
          <w:p w14:paraId="4A4F394D" w14:textId="77777777" w:rsidR="00D841EF" w:rsidRPr="00C618F8" w:rsidRDefault="00D841EF" w:rsidP="00D841EF">
            <w:pPr>
              <w:rPr>
                <w:b/>
                <w:bCs/>
              </w:rPr>
            </w:pPr>
            <w:r w:rsidRPr="00C618F8">
              <w:rPr>
                <w:b/>
                <w:bCs/>
              </w:rPr>
              <w:t>Human-computer interaction application</w:t>
            </w:r>
            <w:r w:rsidRPr="00F642A4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</w:p>
          <w:p w14:paraId="09AD64BD" w14:textId="3FD877A6" w:rsidR="00D841EF" w:rsidRPr="00862A0C" w:rsidRDefault="00C64145" w:rsidP="00862A0C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>
              <w:t>A</w:t>
            </w:r>
            <w:r w:rsidR="00D841EF">
              <w:t xml:space="preserve">pplication designed </w:t>
            </w:r>
            <w:r w:rsidR="00D841EF" w:rsidRPr="00FB25AF">
              <w:t xml:space="preserve">to recognize certain gestures </w:t>
            </w:r>
            <w:r w:rsidR="00D841EF">
              <w:t xml:space="preserve">based off </w:t>
            </w:r>
            <w:r>
              <w:t>the orientation of the user’s body. Recognized</w:t>
            </w:r>
            <w:r w:rsidR="00D841EF" w:rsidRPr="00FB25AF">
              <w:t xml:space="preserve"> </w:t>
            </w:r>
            <w:r>
              <w:t>g</w:t>
            </w:r>
            <w:r w:rsidR="00D841EF" w:rsidRPr="00FB25AF">
              <w:t xml:space="preserve">estures </w:t>
            </w:r>
            <w:r>
              <w:t>are</w:t>
            </w:r>
            <w:r w:rsidR="00D841EF" w:rsidRPr="00FB25AF">
              <w:t xml:space="preserve"> then used to </w:t>
            </w:r>
            <w:r>
              <w:t>control</w:t>
            </w:r>
            <w:r w:rsidR="00D841EF" w:rsidRPr="00FB25AF">
              <w:t xml:space="preserve"> the application without</w:t>
            </w:r>
            <w:r w:rsidR="00D841EF">
              <w:t xml:space="preserve"> making</w:t>
            </w:r>
            <w:r w:rsidR="00D841EF" w:rsidRPr="00FB25AF">
              <w:t xml:space="preserve"> physical contact with the computer.</w:t>
            </w:r>
            <w:r w:rsidR="00D841EF">
              <w:t xml:space="preserve"> </w:t>
            </w:r>
            <w:r>
              <w:t xml:space="preserve">Developed using </w:t>
            </w:r>
            <w:r w:rsidR="00F63848">
              <w:t>J</w:t>
            </w:r>
            <w:r>
              <w:t xml:space="preserve">ava, </w:t>
            </w:r>
            <w:r w:rsidR="00F63848">
              <w:t>T</w:t>
            </w:r>
            <w:r>
              <w:t>hird-</w:t>
            </w:r>
            <w:r w:rsidR="00F63848">
              <w:t>P</w:t>
            </w:r>
            <w:r>
              <w:t xml:space="preserve">arty Java Libraries, and a Kinect IR </w:t>
            </w:r>
            <w:r w:rsidR="00F63848">
              <w:t>M</w:t>
            </w:r>
            <w:r>
              <w:t xml:space="preserve">otion </w:t>
            </w:r>
            <w:r w:rsidR="00F63848">
              <w:t>S</w:t>
            </w:r>
            <w:r>
              <w:t>ensor.</w:t>
            </w:r>
          </w:p>
        </w:tc>
        <w:tc>
          <w:tcPr>
            <w:tcW w:w="900" w:type="dxa"/>
          </w:tcPr>
          <w:p w14:paraId="412F2310" w14:textId="7CE3A9A6" w:rsidR="00D841EF" w:rsidRDefault="00D841EF" w:rsidP="00D841EF">
            <w:pPr>
              <w:pStyle w:val="Heading4"/>
              <w:jc w:val="right"/>
              <w:outlineLvl w:val="3"/>
            </w:pPr>
            <w:r>
              <w:t>May 2018</w:t>
            </w:r>
          </w:p>
        </w:tc>
      </w:tr>
      <w:tr w:rsidR="00DD0A00" w:rsidRPr="00565B06" w14:paraId="6365DA3E" w14:textId="43C979E5" w:rsidTr="00D841EF">
        <w:trPr>
          <w:trHeight w:val="20"/>
        </w:trPr>
        <w:tc>
          <w:tcPr>
            <w:tcW w:w="10620" w:type="dxa"/>
            <w:gridSpan w:val="2"/>
            <w:vAlign w:val="center"/>
          </w:tcPr>
          <w:p w14:paraId="451F78B0" w14:textId="43CB51D3" w:rsidR="00DD0A00" w:rsidRPr="00123F18" w:rsidRDefault="00D841EF" w:rsidP="00DD0A00">
            <w:r w:rsidRPr="00DD0A00">
              <w:rPr>
                <w:b/>
              </w:rPr>
              <w:t>Website:</w:t>
            </w:r>
            <w:r w:rsidRPr="00F642A4">
              <w:t xml:space="preserve"> </w:t>
            </w:r>
            <w:hyperlink r:id="rId12" w:history="1">
              <w:r w:rsidR="00D35215" w:rsidRPr="001C5E8C">
                <w:rPr>
                  <w:rStyle w:val="Hyperlink"/>
                  <w:b/>
                </w:rPr>
                <w:t>https://itstevo.github.io/</w:t>
              </w:r>
            </w:hyperlink>
            <w:r w:rsidR="00EB7041" w:rsidRPr="00123F18">
              <w:t xml:space="preserve"> </w:t>
            </w:r>
          </w:p>
        </w:tc>
      </w:tr>
      <w:tr w:rsidR="00DD0A00" w:rsidRPr="00565B06" w14:paraId="2B9BA3D6" w14:textId="3C92E7FF" w:rsidTr="00DD0A00">
        <w:trPr>
          <w:trHeight w:val="371"/>
        </w:trPr>
        <w:tc>
          <w:tcPr>
            <w:tcW w:w="10620" w:type="dxa"/>
            <w:gridSpan w:val="2"/>
            <w:vAlign w:val="center"/>
          </w:tcPr>
          <w:tbl>
            <w:tblPr>
              <w:tblStyle w:val="Style1"/>
              <w:tblW w:w="10620" w:type="dxa"/>
              <w:tblLook w:val="04A0" w:firstRow="1" w:lastRow="0" w:firstColumn="1" w:lastColumn="0" w:noHBand="0" w:noVBand="1"/>
            </w:tblPr>
            <w:tblGrid>
              <w:gridCol w:w="7740"/>
              <w:gridCol w:w="2880"/>
            </w:tblGrid>
            <w:tr w:rsidR="00954D74" w:rsidRPr="0036098D" w14:paraId="363771C8" w14:textId="77777777" w:rsidTr="00C316B7">
              <w:trPr>
                <w:trHeight w:val="371"/>
              </w:trPr>
              <w:tc>
                <w:tcPr>
                  <w:tcW w:w="10620" w:type="dxa"/>
                  <w:gridSpan w:val="2"/>
                  <w:vAlign w:val="center"/>
                </w:tcPr>
                <w:p w14:paraId="782B7514" w14:textId="77777777" w:rsidR="00954D74" w:rsidRPr="0036098D" w:rsidRDefault="00954D74" w:rsidP="00C316B7">
                  <w:pPr>
                    <w:pStyle w:val="Heading1"/>
                    <w:outlineLvl w:val="0"/>
                    <w:rPr>
                      <w:b w:val="0"/>
                    </w:rPr>
                  </w:pPr>
                  <w:r>
                    <w:t>Work Experience</w:t>
                  </w:r>
                </w:p>
              </w:tc>
            </w:tr>
            <w:tr w:rsidR="00BC5FC3" w:rsidRPr="00C90BE9" w14:paraId="24E2D065" w14:textId="77777777" w:rsidTr="00D841EF">
              <w:trPr>
                <w:trHeight w:val="333"/>
              </w:trPr>
              <w:tc>
                <w:tcPr>
                  <w:tcW w:w="7740" w:type="dxa"/>
                </w:tcPr>
                <w:p w14:paraId="23769BC0" w14:textId="1FD2009B" w:rsidR="00BC5FC3" w:rsidRPr="00C90BE9" w:rsidRDefault="00594E00" w:rsidP="00D841EF">
                  <w:pPr>
                    <w:pStyle w:val="Heading2"/>
                    <w:outlineLvl w:val="1"/>
                    <w:rPr>
                      <w:iCs/>
                      <w:color w:val="4C4C4C" w:themeColor="text2" w:themeTint="BF"/>
                    </w:rPr>
                  </w:pPr>
                  <w:r>
                    <w:t>McDonalds</w:t>
                  </w:r>
                  <w:r w:rsidR="00BC5FC3">
                    <w:t>, Jersey City, New Jersey</w:t>
                  </w:r>
                  <w:r w:rsidR="00BC5FC3" w:rsidRPr="00565B06">
                    <w:t xml:space="preserve"> </w:t>
                  </w:r>
                  <w:r w:rsidR="00BC5FC3">
                    <w:t>|</w:t>
                  </w:r>
                  <w:r w:rsidR="00BC5FC3" w:rsidRPr="00C618F8">
                    <w:rPr>
                      <w:rStyle w:val="Heading3Char"/>
                      <w:color w:val="4C4C4C" w:themeColor="text2" w:themeTint="BF"/>
                    </w:rPr>
                    <w:t xml:space="preserve"> </w:t>
                  </w:r>
                  <w:r>
                    <w:rPr>
                      <w:rStyle w:val="Heading3Char"/>
                      <w:color w:val="4C4C4C" w:themeColor="text2" w:themeTint="BF"/>
                    </w:rPr>
                    <w:t>Crew Member</w:t>
                  </w:r>
                </w:p>
              </w:tc>
              <w:tc>
                <w:tcPr>
                  <w:tcW w:w="2880" w:type="dxa"/>
                </w:tcPr>
                <w:p w14:paraId="0814E6B1" w14:textId="2068E9F5" w:rsidR="00BC5FC3" w:rsidRPr="00BC5FC3" w:rsidRDefault="00594E00" w:rsidP="00D841EF">
                  <w:pPr>
                    <w:pStyle w:val="Heading4"/>
                    <w:spacing w:before="0"/>
                    <w:jc w:val="right"/>
                    <w:outlineLvl w:val="3"/>
                  </w:pPr>
                  <w:r>
                    <w:t>December</w:t>
                  </w:r>
                  <w:r w:rsidR="00BC5FC3">
                    <w:t xml:space="preserve"> 201</w:t>
                  </w:r>
                  <w:r>
                    <w:t>9</w:t>
                  </w:r>
                  <w:r w:rsidR="00BC5FC3">
                    <w:t xml:space="preserve"> – </w:t>
                  </w:r>
                  <w:r>
                    <w:t>Present</w:t>
                  </w:r>
                  <w:r w:rsidR="00BC5FC3">
                    <w:t xml:space="preserve"> </w:t>
                  </w:r>
                </w:p>
              </w:tc>
            </w:tr>
            <w:tr w:rsidR="00954D74" w14:paraId="32FBA1CE" w14:textId="77777777" w:rsidTr="00C316B7">
              <w:trPr>
                <w:trHeight w:val="40"/>
              </w:trPr>
              <w:tc>
                <w:tcPr>
                  <w:tcW w:w="10620" w:type="dxa"/>
                  <w:gridSpan w:val="2"/>
                  <w:vAlign w:val="center"/>
                </w:tcPr>
                <w:p w14:paraId="337BE48C" w14:textId="11159DA2" w:rsidR="00954D74" w:rsidRDefault="00594E00" w:rsidP="00C316B7">
                  <w:pPr>
                    <w:pStyle w:val="Icons"/>
                    <w:spacing w:before="0"/>
                  </w:pPr>
                  <w:r>
                    <w:t xml:space="preserve"> </w:t>
                  </w:r>
                </w:p>
              </w:tc>
            </w:tr>
          </w:tbl>
          <w:p w14:paraId="236D1A6E" w14:textId="7A7B3898" w:rsidR="00DD0A00" w:rsidRPr="00B46B6F" w:rsidRDefault="00954D74" w:rsidP="00906BEC">
            <w:pPr>
              <w:pStyle w:val="Heading1"/>
              <w:outlineLvl w:val="0"/>
            </w:pPr>
            <w:r>
              <w:t xml:space="preserve"> </w:t>
            </w:r>
            <w:r w:rsidR="00DD0A00">
              <w:t>Professional Affiliations</w:t>
            </w:r>
          </w:p>
        </w:tc>
      </w:tr>
      <w:tr w:rsidR="00BC5FC3" w:rsidRPr="00565B06" w14:paraId="1030ED43" w14:textId="6F5B5891" w:rsidTr="00F63848">
        <w:trPr>
          <w:trHeight w:val="819"/>
        </w:trPr>
        <w:tc>
          <w:tcPr>
            <w:tcW w:w="10620" w:type="dxa"/>
            <w:gridSpan w:val="2"/>
          </w:tcPr>
          <w:p w14:paraId="4EB7AF6B" w14:textId="2005CF12" w:rsidR="00BC5FC3" w:rsidRPr="00903286" w:rsidRDefault="00BC5FC3" w:rsidP="00F63848">
            <w:pPr>
              <w:pStyle w:val="ListParagraph"/>
              <w:numPr>
                <w:ilvl w:val="0"/>
                <w:numId w:val="24"/>
              </w:numPr>
            </w:pPr>
            <w:r w:rsidRPr="00903286">
              <w:t>National Society of Black Engineers (NSBE)</w:t>
            </w:r>
            <w:r>
              <w:t xml:space="preserve"> </w:t>
            </w:r>
          </w:p>
          <w:p w14:paraId="4ABD09F8" w14:textId="77777777" w:rsidR="00BC5FC3" w:rsidRDefault="00BC5FC3" w:rsidP="00F63848">
            <w:pPr>
              <w:pStyle w:val="ListParagraph"/>
              <w:numPr>
                <w:ilvl w:val="0"/>
                <w:numId w:val="24"/>
              </w:numPr>
            </w:pPr>
            <w:r>
              <w:t xml:space="preserve">Association for Computer Machinery (ACM) </w:t>
            </w:r>
          </w:p>
          <w:p w14:paraId="5134590B" w14:textId="77777777" w:rsidR="00BC5FC3" w:rsidRDefault="00BC5FC3" w:rsidP="00F63848">
            <w:pPr>
              <w:pStyle w:val="ListParagraph"/>
              <w:numPr>
                <w:ilvl w:val="0"/>
                <w:numId w:val="24"/>
              </w:numPr>
            </w:pPr>
            <w:r>
              <w:t>African Students Association (AFSA)</w:t>
            </w:r>
          </w:p>
          <w:p w14:paraId="451906D1" w14:textId="6048CEB0" w:rsidR="00BC5FC3" w:rsidRDefault="00BC5FC3" w:rsidP="00F63848">
            <w:pPr>
              <w:pStyle w:val="ListParagraph"/>
              <w:numPr>
                <w:ilvl w:val="0"/>
                <w:numId w:val="24"/>
              </w:numPr>
            </w:pPr>
            <w:r>
              <w:t>Black Student Union (BSU)</w:t>
            </w:r>
          </w:p>
        </w:tc>
      </w:tr>
    </w:tbl>
    <w:p w14:paraId="166D3557" w14:textId="77777777" w:rsidR="007F4C1F" w:rsidRPr="0084170C" w:rsidRDefault="007F4C1F" w:rsidP="007F4C1F">
      <w:pPr>
        <w:spacing w:after="0"/>
        <w:ind w:left="0"/>
      </w:pPr>
    </w:p>
    <w:sectPr w:rsidR="007F4C1F" w:rsidRPr="0084170C" w:rsidSect="00063563">
      <w:footerReference w:type="default" r:id="rId13"/>
      <w:headerReference w:type="first" r:id="rId14"/>
      <w:pgSz w:w="12240" w:h="15840" w:code="1"/>
      <w:pgMar w:top="720" w:right="1440" w:bottom="1080" w:left="144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01541" w14:textId="77777777" w:rsidR="00E81F96" w:rsidRDefault="00E81F96" w:rsidP="00F534FB">
      <w:pPr>
        <w:spacing w:after="0"/>
      </w:pPr>
      <w:r>
        <w:separator/>
      </w:r>
    </w:p>
  </w:endnote>
  <w:endnote w:type="continuationSeparator" w:id="0">
    <w:p w14:paraId="695BFCCF" w14:textId="77777777" w:rsidR="00E81F96" w:rsidRDefault="00E81F96" w:rsidP="00F534FB">
      <w:pPr>
        <w:spacing w:after="0"/>
      </w:pPr>
      <w:r>
        <w:continuationSeparator/>
      </w:r>
    </w:p>
  </w:endnote>
  <w:endnote w:type="continuationNotice" w:id="1">
    <w:p w14:paraId="266B0D21" w14:textId="77777777" w:rsidR="00E81F96" w:rsidRDefault="00E81F9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D99F018" w:rsidR="00E33E5C" w:rsidRDefault="00E33E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3B43C" w14:textId="77777777" w:rsidR="00E81F96" w:rsidRDefault="00E81F96" w:rsidP="00F534FB">
      <w:pPr>
        <w:spacing w:after="0"/>
      </w:pPr>
      <w:r>
        <w:separator/>
      </w:r>
    </w:p>
  </w:footnote>
  <w:footnote w:type="continuationSeparator" w:id="0">
    <w:p w14:paraId="30B5E0C1" w14:textId="77777777" w:rsidR="00E81F96" w:rsidRDefault="00E81F96" w:rsidP="00F534FB">
      <w:pPr>
        <w:spacing w:after="0"/>
      </w:pPr>
      <w:r>
        <w:continuationSeparator/>
      </w:r>
    </w:p>
  </w:footnote>
  <w:footnote w:type="continuationNotice" w:id="1">
    <w:p w14:paraId="4EE6148C" w14:textId="77777777" w:rsidR="00E81F96" w:rsidRDefault="00E81F9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006A7" w14:textId="1E0D19FA" w:rsidR="00E33E5C" w:rsidRDefault="00E33E5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B2A35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213313A"/>
    <w:multiLevelType w:val="hybridMultilevel"/>
    <w:tmpl w:val="55BA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6157B9"/>
    <w:multiLevelType w:val="hybridMultilevel"/>
    <w:tmpl w:val="2CE8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B7A4C8C"/>
    <w:multiLevelType w:val="hybridMultilevel"/>
    <w:tmpl w:val="9BDCC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B818D4"/>
    <w:multiLevelType w:val="hybridMultilevel"/>
    <w:tmpl w:val="86AE5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7" w15:restartNumberingAfterBreak="0">
    <w:nsid w:val="235E0795"/>
    <w:multiLevelType w:val="hybridMultilevel"/>
    <w:tmpl w:val="85C0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856ED"/>
    <w:multiLevelType w:val="hybridMultilevel"/>
    <w:tmpl w:val="931C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8B1B0B"/>
    <w:multiLevelType w:val="hybridMultilevel"/>
    <w:tmpl w:val="68168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491794"/>
    <w:multiLevelType w:val="hybridMultilevel"/>
    <w:tmpl w:val="9DA4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4A4A57"/>
    <w:multiLevelType w:val="hybridMultilevel"/>
    <w:tmpl w:val="8F16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43BB1"/>
    <w:multiLevelType w:val="hybridMultilevel"/>
    <w:tmpl w:val="9E4E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8A782C"/>
    <w:multiLevelType w:val="hybridMultilevel"/>
    <w:tmpl w:val="210C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9C2A72"/>
    <w:multiLevelType w:val="hybridMultilevel"/>
    <w:tmpl w:val="3A02A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4B61F3"/>
    <w:multiLevelType w:val="hybridMultilevel"/>
    <w:tmpl w:val="FD90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58369C"/>
    <w:multiLevelType w:val="hybridMultilevel"/>
    <w:tmpl w:val="68DAC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921C32"/>
    <w:multiLevelType w:val="hybridMultilevel"/>
    <w:tmpl w:val="C7ACA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8E41540"/>
    <w:multiLevelType w:val="hybridMultilevel"/>
    <w:tmpl w:val="D848E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F3A47"/>
    <w:multiLevelType w:val="hybridMultilevel"/>
    <w:tmpl w:val="F62A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A73849"/>
    <w:multiLevelType w:val="hybridMultilevel"/>
    <w:tmpl w:val="E23A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1"/>
  </w:num>
  <w:num w:numId="4">
    <w:abstractNumId w:val="18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13"/>
  </w:num>
  <w:num w:numId="16">
    <w:abstractNumId w:val="28"/>
  </w:num>
  <w:num w:numId="17">
    <w:abstractNumId w:val="27"/>
  </w:num>
  <w:num w:numId="18">
    <w:abstractNumId w:val="29"/>
  </w:num>
  <w:num w:numId="19">
    <w:abstractNumId w:val="19"/>
  </w:num>
  <w:num w:numId="20">
    <w:abstractNumId w:val="12"/>
  </w:num>
  <w:num w:numId="21">
    <w:abstractNumId w:val="17"/>
  </w:num>
  <w:num w:numId="22">
    <w:abstractNumId w:val="10"/>
  </w:num>
  <w:num w:numId="23">
    <w:abstractNumId w:val="30"/>
  </w:num>
  <w:num w:numId="24">
    <w:abstractNumId w:val="25"/>
  </w:num>
  <w:num w:numId="25">
    <w:abstractNumId w:val="22"/>
  </w:num>
  <w:num w:numId="26">
    <w:abstractNumId w:val="31"/>
  </w:num>
  <w:num w:numId="27">
    <w:abstractNumId w:val="24"/>
  </w:num>
  <w:num w:numId="28">
    <w:abstractNumId w:val="14"/>
  </w:num>
  <w:num w:numId="29">
    <w:abstractNumId w:val="23"/>
  </w:num>
  <w:num w:numId="30">
    <w:abstractNumId w:val="26"/>
  </w:num>
  <w:num w:numId="31">
    <w:abstractNumId w:val="21"/>
  </w:num>
  <w:num w:numId="32">
    <w:abstractNumId w:val="20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A2C"/>
    <w:rsid w:val="00004D4E"/>
    <w:rsid w:val="00007A9F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3563"/>
    <w:rsid w:val="0006454B"/>
    <w:rsid w:val="00075B13"/>
    <w:rsid w:val="00087E5A"/>
    <w:rsid w:val="00092692"/>
    <w:rsid w:val="00096203"/>
    <w:rsid w:val="000A0229"/>
    <w:rsid w:val="000B30F2"/>
    <w:rsid w:val="000E24AC"/>
    <w:rsid w:val="000E4A73"/>
    <w:rsid w:val="000F79EA"/>
    <w:rsid w:val="001161AF"/>
    <w:rsid w:val="00121143"/>
    <w:rsid w:val="00123F18"/>
    <w:rsid w:val="00134F92"/>
    <w:rsid w:val="00137DC1"/>
    <w:rsid w:val="00143224"/>
    <w:rsid w:val="00145B33"/>
    <w:rsid w:val="001468F3"/>
    <w:rsid w:val="00146DED"/>
    <w:rsid w:val="00152C3A"/>
    <w:rsid w:val="001539C4"/>
    <w:rsid w:val="00162BEE"/>
    <w:rsid w:val="00171E1B"/>
    <w:rsid w:val="00182F07"/>
    <w:rsid w:val="001858BD"/>
    <w:rsid w:val="00185A38"/>
    <w:rsid w:val="00192573"/>
    <w:rsid w:val="00194A3D"/>
    <w:rsid w:val="00197261"/>
    <w:rsid w:val="001A2A99"/>
    <w:rsid w:val="001A3BBA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24D09"/>
    <w:rsid w:val="002372E8"/>
    <w:rsid w:val="0023768B"/>
    <w:rsid w:val="0025163F"/>
    <w:rsid w:val="00252654"/>
    <w:rsid w:val="00254330"/>
    <w:rsid w:val="00260F01"/>
    <w:rsid w:val="00275C94"/>
    <w:rsid w:val="00277638"/>
    <w:rsid w:val="0028164F"/>
    <w:rsid w:val="002823BE"/>
    <w:rsid w:val="00292E68"/>
    <w:rsid w:val="00294DED"/>
    <w:rsid w:val="00297ED0"/>
    <w:rsid w:val="002A3540"/>
    <w:rsid w:val="002A4EDA"/>
    <w:rsid w:val="002A7312"/>
    <w:rsid w:val="002B3FC8"/>
    <w:rsid w:val="002C2AC3"/>
    <w:rsid w:val="002E50E0"/>
    <w:rsid w:val="002F10E7"/>
    <w:rsid w:val="002F69E4"/>
    <w:rsid w:val="00300A98"/>
    <w:rsid w:val="0030724A"/>
    <w:rsid w:val="00316CE4"/>
    <w:rsid w:val="00323C3F"/>
    <w:rsid w:val="00327965"/>
    <w:rsid w:val="003279A4"/>
    <w:rsid w:val="00337114"/>
    <w:rsid w:val="0034314E"/>
    <w:rsid w:val="0035004C"/>
    <w:rsid w:val="003571C8"/>
    <w:rsid w:val="0036098D"/>
    <w:rsid w:val="00383057"/>
    <w:rsid w:val="0039703C"/>
    <w:rsid w:val="003974BB"/>
    <w:rsid w:val="003A091E"/>
    <w:rsid w:val="003A2409"/>
    <w:rsid w:val="003A4E3C"/>
    <w:rsid w:val="003A63A4"/>
    <w:rsid w:val="003B61DB"/>
    <w:rsid w:val="003C5FE3"/>
    <w:rsid w:val="003C6FED"/>
    <w:rsid w:val="003D0E3E"/>
    <w:rsid w:val="003D4788"/>
    <w:rsid w:val="003D47CC"/>
    <w:rsid w:val="003D5C48"/>
    <w:rsid w:val="003E5D64"/>
    <w:rsid w:val="003F7520"/>
    <w:rsid w:val="004023E9"/>
    <w:rsid w:val="00403149"/>
    <w:rsid w:val="004037EF"/>
    <w:rsid w:val="00405BAD"/>
    <w:rsid w:val="004113D8"/>
    <w:rsid w:val="00416463"/>
    <w:rsid w:val="00423827"/>
    <w:rsid w:val="00427EFA"/>
    <w:rsid w:val="0043627C"/>
    <w:rsid w:val="00437B8B"/>
    <w:rsid w:val="004447D5"/>
    <w:rsid w:val="00446417"/>
    <w:rsid w:val="004530A2"/>
    <w:rsid w:val="00454059"/>
    <w:rsid w:val="00454D28"/>
    <w:rsid w:val="00465113"/>
    <w:rsid w:val="00467F3F"/>
    <w:rsid w:val="004727C2"/>
    <w:rsid w:val="00476144"/>
    <w:rsid w:val="004915EA"/>
    <w:rsid w:val="004A4493"/>
    <w:rsid w:val="004B367B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4BA1"/>
    <w:rsid w:val="004E77A5"/>
    <w:rsid w:val="004F1057"/>
    <w:rsid w:val="004F199F"/>
    <w:rsid w:val="00501994"/>
    <w:rsid w:val="005106C0"/>
    <w:rsid w:val="005247B7"/>
    <w:rsid w:val="005324B1"/>
    <w:rsid w:val="00532F02"/>
    <w:rsid w:val="005346F5"/>
    <w:rsid w:val="005372FA"/>
    <w:rsid w:val="00550AA4"/>
    <w:rsid w:val="00556337"/>
    <w:rsid w:val="005611C3"/>
    <w:rsid w:val="00561346"/>
    <w:rsid w:val="00562422"/>
    <w:rsid w:val="00565B06"/>
    <w:rsid w:val="005720AC"/>
    <w:rsid w:val="00574328"/>
    <w:rsid w:val="00575C01"/>
    <w:rsid w:val="00581515"/>
    <w:rsid w:val="00582623"/>
    <w:rsid w:val="005826C2"/>
    <w:rsid w:val="0059085F"/>
    <w:rsid w:val="00594E00"/>
    <w:rsid w:val="00595FCD"/>
    <w:rsid w:val="005A459B"/>
    <w:rsid w:val="005A74EC"/>
    <w:rsid w:val="005B3D67"/>
    <w:rsid w:val="005B437C"/>
    <w:rsid w:val="005B51F5"/>
    <w:rsid w:val="005C151E"/>
    <w:rsid w:val="005D0108"/>
    <w:rsid w:val="005E088C"/>
    <w:rsid w:val="005E6E43"/>
    <w:rsid w:val="005F4455"/>
    <w:rsid w:val="006104FF"/>
    <w:rsid w:val="00614B7C"/>
    <w:rsid w:val="0062239B"/>
    <w:rsid w:val="00625B8A"/>
    <w:rsid w:val="00631414"/>
    <w:rsid w:val="00644D4E"/>
    <w:rsid w:val="00645E80"/>
    <w:rsid w:val="0066341D"/>
    <w:rsid w:val="00663536"/>
    <w:rsid w:val="006648D4"/>
    <w:rsid w:val="00673F18"/>
    <w:rsid w:val="00676CEB"/>
    <w:rsid w:val="00683A86"/>
    <w:rsid w:val="00691A94"/>
    <w:rsid w:val="0069300B"/>
    <w:rsid w:val="006A4C72"/>
    <w:rsid w:val="006B7082"/>
    <w:rsid w:val="006D2A67"/>
    <w:rsid w:val="006D65F8"/>
    <w:rsid w:val="006F4D23"/>
    <w:rsid w:val="007027DC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F6"/>
    <w:rsid w:val="00790725"/>
    <w:rsid w:val="00790E98"/>
    <w:rsid w:val="007A729F"/>
    <w:rsid w:val="007B3170"/>
    <w:rsid w:val="007B3F4F"/>
    <w:rsid w:val="007C0E0E"/>
    <w:rsid w:val="007C153D"/>
    <w:rsid w:val="007C333C"/>
    <w:rsid w:val="007C34A8"/>
    <w:rsid w:val="007E0FA9"/>
    <w:rsid w:val="007E6A1C"/>
    <w:rsid w:val="007E7052"/>
    <w:rsid w:val="007F4C1F"/>
    <w:rsid w:val="007F71A4"/>
    <w:rsid w:val="008030EE"/>
    <w:rsid w:val="00812148"/>
    <w:rsid w:val="00814B43"/>
    <w:rsid w:val="008210A9"/>
    <w:rsid w:val="0083016A"/>
    <w:rsid w:val="00833261"/>
    <w:rsid w:val="0084170C"/>
    <w:rsid w:val="00846AAE"/>
    <w:rsid w:val="00862A0C"/>
    <w:rsid w:val="00863EEB"/>
    <w:rsid w:val="00867081"/>
    <w:rsid w:val="00883287"/>
    <w:rsid w:val="008902D7"/>
    <w:rsid w:val="008978E8"/>
    <w:rsid w:val="008A02C4"/>
    <w:rsid w:val="008A3E58"/>
    <w:rsid w:val="008A4956"/>
    <w:rsid w:val="008A49A0"/>
    <w:rsid w:val="008A4C98"/>
    <w:rsid w:val="008A6538"/>
    <w:rsid w:val="008C7772"/>
    <w:rsid w:val="008D2379"/>
    <w:rsid w:val="008D4FC8"/>
    <w:rsid w:val="008D5A80"/>
    <w:rsid w:val="008E5483"/>
    <w:rsid w:val="008F4532"/>
    <w:rsid w:val="00902CAF"/>
    <w:rsid w:val="00903286"/>
    <w:rsid w:val="00906BEC"/>
    <w:rsid w:val="00933CCA"/>
    <w:rsid w:val="00936720"/>
    <w:rsid w:val="0093795C"/>
    <w:rsid w:val="009411E8"/>
    <w:rsid w:val="00950DEE"/>
    <w:rsid w:val="00952C89"/>
    <w:rsid w:val="009540F4"/>
    <w:rsid w:val="0095467D"/>
    <w:rsid w:val="00954D74"/>
    <w:rsid w:val="00956B75"/>
    <w:rsid w:val="00962041"/>
    <w:rsid w:val="009669D0"/>
    <w:rsid w:val="009918BB"/>
    <w:rsid w:val="009931F7"/>
    <w:rsid w:val="009936D7"/>
    <w:rsid w:val="00994768"/>
    <w:rsid w:val="009A1C7C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42E93"/>
    <w:rsid w:val="00A5593E"/>
    <w:rsid w:val="00A56B81"/>
    <w:rsid w:val="00A6224C"/>
    <w:rsid w:val="00A6314E"/>
    <w:rsid w:val="00A77B4D"/>
    <w:rsid w:val="00A8052D"/>
    <w:rsid w:val="00A9077F"/>
    <w:rsid w:val="00A91DCB"/>
    <w:rsid w:val="00AA04BD"/>
    <w:rsid w:val="00AA1EDB"/>
    <w:rsid w:val="00AA276C"/>
    <w:rsid w:val="00AB12D8"/>
    <w:rsid w:val="00AB673E"/>
    <w:rsid w:val="00AC7C31"/>
    <w:rsid w:val="00AC7C34"/>
    <w:rsid w:val="00AD121E"/>
    <w:rsid w:val="00AD518A"/>
    <w:rsid w:val="00AD6216"/>
    <w:rsid w:val="00AE2F61"/>
    <w:rsid w:val="00AE313B"/>
    <w:rsid w:val="00AE49E7"/>
    <w:rsid w:val="00AE7650"/>
    <w:rsid w:val="00B112B1"/>
    <w:rsid w:val="00B1221A"/>
    <w:rsid w:val="00B204FE"/>
    <w:rsid w:val="00B25746"/>
    <w:rsid w:val="00B25A94"/>
    <w:rsid w:val="00B30F6D"/>
    <w:rsid w:val="00B442A0"/>
    <w:rsid w:val="00B46B6F"/>
    <w:rsid w:val="00B47E1E"/>
    <w:rsid w:val="00B525D6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C5F54"/>
    <w:rsid w:val="00BC5FC3"/>
    <w:rsid w:val="00BD2DD6"/>
    <w:rsid w:val="00BD55EE"/>
    <w:rsid w:val="00BD6671"/>
    <w:rsid w:val="00C06A42"/>
    <w:rsid w:val="00C11AB5"/>
    <w:rsid w:val="00C30792"/>
    <w:rsid w:val="00C3233C"/>
    <w:rsid w:val="00C3763A"/>
    <w:rsid w:val="00C60281"/>
    <w:rsid w:val="00C618F8"/>
    <w:rsid w:val="00C64145"/>
    <w:rsid w:val="00C779DA"/>
    <w:rsid w:val="00C8138A"/>
    <w:rsid w:val="00C814F7"/>
    <w:rsid w:val="00C81C04"/>
    <w:rsid w:val="00C90BE9"/>
    <w:rsid w:val="00C91B4B"/>
    <w:rsid w:val="00C93DE1"/>
    <w:rsid w:val="00C9640C"/>
    <w:rsid w:val="00CA1ED0"/>
    <w:rsid w:val="00CA2E0A"/>
    <w:rsid w:val="00CB3192"/>
    <w:rsid w:val="00CB7E76"/>
    <w:rsid w:val="00CC1E5C"/>
    <w:rsid w:val="00CD1043"/>
    <w:rsid w:val="00CE0473"/>
    <w:rsid w:val="00CE2C76"/>
    <w:rsid w:val="00CF5AF0"/>
    <w:rsid w:val="00D00483"/>
    <w:rsid w:val="00D046EF"/>
    <w:rsid w:val="00D0494B"/>
    <w:rsid w:val="00D22E33"/>
    <w:rsid w:val="00D35215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841EF"/>
    <w:rsid w:val="00D861C4"/>
    <w:rsid w:val="00DA25FD"/>
    <w:rsid w:val="00DB0B61"/>
    <w:rsid w:val="00DC56F9"/>
    <w:rsid w:val="00DD0A00"/>
    <w:rsid w:val="00DD2D34"/>
    <w:rsid w:val="00DD467E"/>
    <w:rsid w:val="00DE136D"/>
    <w:rsid w:val="00DE4136"/>
    <w:rsid w:val="00DE4550"/>
    <w:rsid w:val="00DE5C5D"/>
    <w:rsid w:val="00DE6534"/>
    <w:rsid w:val="00DF0F24"/>
    <w:rsid w:val="00DF7CF5"/>
    <w:rsid w:val="00DF7F4F"/>
    <w:rsid w:val="00E066EE"/>
    <w:rsid w:val="00E07D28"/>
    <w:rsid w:val="00E14419"/>
    <w:rsid w:val="00E30CB9"/>
    <w:rsid w:val="00E33E5C"/>
    <w:rsid w:val="00E379DC"/>
    <w:rsid w:val="00E4190E"/>
    <w:rsid w:val="00E46808"/>
    <w:rsid w:val="00E50EDB"/>
    <w:rsid w:val="00E5521B"/>
    <w:rsid w:val="00E61D86"/>
    <w:rsid w:val="00E61FB1"/>
    <w:rsid w:val="00E63862"/>
    <w:rsid w:val="00E662D0"/>
    <w:rsid w:val="00E665C1"/>
    <w:rsid w:val="00E72DA3"/>
    <w:rsid w:val="00E81F96"/>
    <w:rsid w:val="00E97BD9"/>
    <w:rsid w:val="00EB26C6"/>
    <w:rsid w:val="00EB56F5"/>
    <w:rsid w:val="00EB7041"/>
    <w:rsid w:val="00ED3DF4"/>
    <w:rsid w:val="00EE0848"/>
    <w:rsid w:val="00EE593A"/>
    <w:rsid w:val="00F03B1E"/>
    <w:rsid w:val="00F03F2C"/>
    <w:rsid w:val="00F1101D"/>
    <w:rsid w:val="00F1202D"/>
    <w:rsid w:val="00F217AB"/>
    <w:rsid w:val="00F35A06"/>
    <w:rsid w:val="00F35E17"/>
    <w:rsid w:val="00F435D3"/>
    <w:rsid w:val="00F46425"/>
    <w:rsid w:val="00F5078D"/>
    <w:rsid w:val="00F534FB"/>
    <w:rsid w:val="00F56FFE"/>
    <w:rsid w:val="00F61A3C"/>
    <w:rsid w:val="00F63848"/>
    <w:rsid w:val="00F642A4"/>
    <w:rsid w:val="00F904FC"/>
    <w:rsid w:val="00F935BF"/>
    <w:rsid w:val="00F94EB5"/>
    <w:rsid w:val="00F95351"/>
    <w:rsid w:val="00FA4359"/>
    <w:rsid w:val="00FA4C84"/>
    <w:rsid w:val="00FA7F50"/>
    <w:rsid w:val="00FB0F18"/>
    <w:rsid w:val="00FB25AF"/>
    <w:rsid w:val="00FB282B"/>
    <w:rsid w:val="00FB5EAE"/>
    <w:rsid w:val="00FC4BF1"/>
    <w:rsid w:val="00FC5F20"/>
    <w:rsid w:val="00FE18B2"/>
    <w:rsid w:val="00FE7443"/>
    <w:rsid w:val="00FF195C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51"/>
  </w:style>
  <w:style w:type="paragraph" w:styleId="Heading1">
    <w:name w:val="heading 1"/>
    <w:basedOn w:val="Normal"/>
    <w:link w:val="Heading1Char"/>
    <w:uiPriority w:val="9"/>
    <w:qFormat/>
    <w:rsid w:val="003C5FE3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E50E0"/>
    <w:pPr>
      <w:keepNext/>
      <w:keepLines/>
      <w:spacing w:after="0"/>
      <w:ind w:left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4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64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336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C5FE3"/>
    <w:rPr>
      <w:rFonts w:asciiTheme="majorHAnsi" w:eastAsiaTheme="majorEastAsia" w:hAnsiTheme="majorHAnsi" w:cstheme="majorBidi"/>
      <w:b/>
      <w:caps/>
      <w:color w:val="111111" w:themeColor="tex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50E0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 w:after="0"/>
      <w:ind w:left="0"/>
    </w:pPr>
  </w:style>
  <w:style w:type="character" w:styleId="Hyperlink">
    <w:name w:val="Hyperlink"/>
    <w:basedOn w:val="DefaultParagraphFont"/>
    <w:uiPriority w:val="99"/>
    <w:unhideWhenUsed/>
    <w:rsid w:val="00FB5EAE"/>
    <w:rPr>
      <w:color w:val="886288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B5EAE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B5EAE"/>
    <w:pPr>
      <w:pBdr>
        <w:bottom w:val="single" w:sz="6" w:space="1" w:color="auto"/>
      </w:pBdr>
      <w:spacing w:after="0"/>
      <w:ind w:left="0"/>
      <w:jc w:val="center"/>
    </w:pPr>
    <w:rPr>
      <w:rFonts w:ascii="Arial" w:eastAsia="Times New Roman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B5EAE"/>
    <w:rPr>
      <w:rFonts w:ascii="Arial" w:eastAsia="Times New Roman" w:hAnsi="Arial" w:cs="Arial"/>
      <w:vanish/>
      <w:color w:val="auto"/>
      <w:sz w:val="16"/>
      <w:szCs w:val="16"/>
    </w:rPr>
  </w:style>
  <w:style w:type="paragraph" w:styleId="ListParagraph">
    <w:name w:val="List Paragraph"/>
    <w:basedOn w:val="Normal"/>
    <w:uiPriority w:val="34"/>
    <w:unhideWhenUsed/>
    <w:rsid w:val="00FB5EAE"/>
    <w:p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46417"/>
    <w:rPr>
      <w:rFonts w:asciiTheme="majorHAnsi" w:eastAsiaTheme="majorEastAsia" w:hAnsiTheme="majorHAnsi" w:cstheme="majorBidi"/>
      <w:i/>
      <w:iCs/>
      <w:color w:val="59336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46417"/>
    <w:rPr>
      <w:rFonts w:asciiTheme="majorHAnsi" w:eastAsiaTheme="majorEastAsia" w:hAnsiTheme="majorHAnsi" w:cstheme="majorBidi"/>
      <w:color w:val="593368" w:themeColor="accent1" w:themeShade="BF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618F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A1C7C"/>
    <w:pPr>
      <w:spacing w:after="0"/>
      <w:ind w:left="0"/>
    </w:pPr>
  </w:style>
  <w:style w:type="character" w:styleId="UnresolvedMention">
    <w:name w:val="Unresolved Mention"/>
    <w:basedOn w:val="DefaultParagraphFont"/>
    <w:uiPriority w:val="99"/>
    <w:semiHidden/>
    <w:unhideWhenUsed/>
    <w:rsid w:val="00EB7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079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269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277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itstevo.github.io/Website-Example/index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tstevo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stephenotondi" TargetMode="External"/><Relationship Id="rId4" Type="http://schemas.openxmlformats.org/officeDocument/2006/relationships/styles" Target="styles.xml"/><Relationship Id="rId9" Type="http://schemas.openxmlformats.org/officeDocument/2006/relationships/hyperlink" Target="mailto:sotondi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5049F0-335C-49B2-8AB8-F29AF8233C9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Otondi Family</dc:creator>
  <cp:keywords/>
  <dc:description/>
  <cp:lastModifiedBy>Stephen Otondi</cp:lastModifiedBy>
  <cp:revision>57</cp:revision>
  <cp:lastPrinted>2019-09-26T18:49:00Z</cp:lastPrinted>
  <dcterms:created xsi:type="dcterms:W3CDTF">2019-09-26T16:53:00Z</dcterms:created>
  <dcterms:modified xsi:type="dcterms:W3CDTF">2020-03-19T14:06:00Z</dcterms:modified>
  <cp:category/>
  <cp:contentStatus/>
</cp:coreProperties>
</file>